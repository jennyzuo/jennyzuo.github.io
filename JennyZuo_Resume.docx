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98"/>
        <w:gridCol w:w="374"/>
        <w:gridCol w:w="6728"/>
      </w:tblGrid>
      <w:tr w:rsidR="00B93310" w:rsidRPr="005152F2" w:rsidTr="00486345">
        <w:tc>
          <w:tcPr>
            <w:tcW w:w="3402" w:type="dxa"/>
          </w:tcPr>
          <w:sdt>
            <w:sdtPr>
              <w:alias w:val="Your Name:"/>
              <w:tag w:val="Your Name:"/>
              <w:id w:val="-1220516334"/>
              <w:placeholder>
                <w:docPart w:val="114B22CFA27F3049BDF201728B29833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AE1214" w:rsidP="002B6BF7">
                <w:pPr>
                  <w:pStyle w:val="Heading1"/>
                </w:pPr>
                <w:r>
                  <w:t>Jenny Zuo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549E39" w:themeColor="accent1"/>
                <w:bottom w:val="single" w:sz="8" w:space="0" w:color="549E39" w:themeColor="accent1"/>
                <w:insideH w:val="single" w:sz="8" w:space="0" w:color="549E39" w:themeColor="accent1"/>
                <w:insideV w:val="single" w:sz="8" w:space="0" w:color="549E39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698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2B6BF7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1FAFF3D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549e39 [3204]" strokecolor="#549e39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49e39 [3204]" strokecolor="#549e39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86345">
              <w:trPr>
                <w:trHeight w:val="23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B6BF7" w:rsidP="002B6BF7">
                  <w:pPr>
                    <w:pStyle w:val="Heading3"/>
                  </w:pPr>
                  <w:r>
                    <w:t>jztamu@gmail.com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2B6BF7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526334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49e39 [3204]" strokecolor="#549e39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49e39 [3204]" strokecolor="#549e39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86345">
              <w:trPr>
                <w:trHeight w:val="23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B6BF7" w:rsidP="002B6BF7">
                  <w:pPr>
                    <w:pStyle w:val="Heading3"/>
                  </w:pPr>
                  <w:r>
                    <w:t>4084768240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2B6BF7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B6F7FD2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49e39 [3204]" strokecolor="#549e39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549e39 [3204]" strokecolor="#549e39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F10340" w:rsidP="002B6BF7">
                  <w:pPr>
                    <w:pStyle w:val="Heading3"/>
                  </w:pPr>
                  <w:hyperlink r:id="rId8" w:history="1">
                    <w:r w:rsidR="00312DBA">
                      <w:rPr>
                        <w:rStyle w:val="Hyperlink"/>
                      </w:rPr>
                      <w:t>https://www.linkedin.com/in/jing-zuo</w:t>
                    </w:r>
                  </w:hyperlink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86345" w:rsidRPr="00441EB9" w:rsidRDefault="001371ED" w:rsidP="00486345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Website: </w:t>
                  </w:r>
                  <w:hyperlink r:id="rId9" w:history="1">
                    <w:r w:rsidR="004C4841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https://jennyzuo.github.io/</w:t>
                    </w:r>
                  </w:hyperlink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F10340" w:rsidP="002B6BF7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155936E22E3FB458580442FEEFE60E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2B6BF7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765110" cy="0"/>
                            <wp:effectExtent l="0" t="0" r="10160" b="1270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6511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6F3210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0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" strokecolor="#549e39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FA5FA8" w:rsidP="00454EC4">
                  <w:pPr>
                    <w:jc w:val="left"/>
                  </w:pPr>
                  <w:r>
                    <w:t>Senior</w:t>
                  </w:r>
                  <w:r w:rsidR="00C34258">
                    <w:t xml:space="preserve"> Web Developer</w:t>
                  </w:r>
                  <w:r>
                    <w:t xml:space="preserve"> specializing in front end development. Experienced with all stages of development cycle for web projects. Strong background in UX design</w:t>
                  </w:r>
                  <w:r w:rsidR="00454EC4">
                    <w:t xml:space="preserve">, </w:t>
                  </w:r>
                  <w:r>
                    <w:t>responsive design</w:t>
                  </w:r>
                  <w:r w:rsidR="00454EC4">
                    <w:t xml:space="preserve"> and project management.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F10340" w:rsidP="002B6BF7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B8F18477CFD44488BEC51C43E1A65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12552F" w:rsidP="002B6BF7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B6D02C9" wp14:editId="40109616">
                            <wp:extent cx="765110" cy="0"/>
                            <wp:effectExtent l="0" t="0" r="10160" b="1270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6511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DAF654C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0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" strokecolor="#549e39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86345" w:rsidRDefault="00486345" w:rsidP="007E0C39">
                  <w:pPr>
                    <w:spacing w:line="320" w:lineRule="exact"/>
                    <w:jc w:val="left"/>
                  </w:pPr>
                  <w:r>
                    <w:t>HTML5, CSS3, Javascript/ jQuery, Bootstrap, SCSS, PHP, React.js</w:t>
                  </w:r>
                  <w:r w:rsidR="00C27194">
                    <w:t>, Redux</w:t>
                  </w:r>
                  <w:r w:rsidR="00A177E7">
                    <w:t>, Type</w:t>
                  </w:r>
                  <w:r w:rsidR="000D3118">
                    <w:t>script</w:t>
                  </w:r>
                  <w:r w:rsidR="00FC6DB4">
                    <w:t>.</w:t>
                  </w:r>
                </w:p>
                <w:p w:rsidR="00486345" w:rsidRDefault="00486345" w:rsidP="007E0C39">
                  <w:pPr>
                    <w:spacing w:line="320" w:lineRule="exact"/>
                    <w:jc w:val="left"/>
                  </w:pPr>
                  <w:r>
                    <w:t>Adobe Creative Suite, WordPress, Joomla</w:t>
                  </w:r>
                </w:p>
                <w:p w:rsidR="00486345" w:rsidRDefault="00486345" w:rsidP="007E0C39">
                  <w:pPr>
                    <w:spacing w:line="320" w:lineRule="exact"/>
                    <w:jc w:val="left"/>
                  </w:pPr>
                  <w:r>
                    <w:t>phpMyAdmin, MySQL, SVN/Git</w:t>
                  </w:r>
                  <w:r w:rsidR="00FC6DB4">
                    <w:t>.</w:t>
                  </w:r>
                </w:p>
                <w:p w:rsidR="00486345" w:rsidRDefault="007E0C39" w:rsidP="007E0C39">
                  <w:pPr>
                    <w:spacing w:line="320" w:lineRule="exact"/>
                    <w:jc w:val="left"/>
                  </w:pPr>
                  <w:r>
                    <w:t>UX/UI Design</w:t>
                  </w:r>
                  <w:r w:rsidR="00486345">
                    <w:t>, SEO best practices, Responsive Design, Cross Browser testing, Google Analytics</w:t>
                  </w:r>
                  <w:r w:rsidR="00255558">
                    <w:t>, Site Troubleshooting</w:t>
                  </w:r>
                  <w:r w:rsidR="008F5EF9">
                    <w:t>.</w:t>
                  </w:r>
                </w:p>
                <w:p w:rsidR="00463463" w:rsidRPr="005152F2" w:rsidRDefault="00486345" w:rsidP="007E0C39">
                  <w:pPr>
                    <w:spacing w:line="320" w:lineRule="exact"/>
                    <w:jc w:val="left"/>
                  </w:pPr>
                  <w:r>
                    <w:t>Project Management, Agile Management/Jira, Confluence.</w:t>
                  </w:r>
                </w:p>
              </w:tc>
            </w:tr>
          </w:tbl>
          <w:p w:rsidR="00B93310" w:rsidRPr="005152F2" w:rsidRDefault="00B93310" w:rsidP="002B6BF7"/>
        </w:tc>
        <w:tc>
          <w:tcPr>
            <w:tcW w:w="344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28"/>
            </w:tblGrid>
            <w:tr w:rsidR="008F6337" w:rsidTr="00C97B43">
              <w:trPr>
                <w:trHeight w:val="4104"/>
              </w:trPr>
              <w:tc>
                <w:tcPr>
                  <w:tcW w:w="672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F1034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21D76DF86CE5469DE8B572D5F9ED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Default="00C36084" w:rsidP="002B3890">
                  <w:pPr>
                    <w:pStyle w:val="Heading4"/>
                  </w:pPr>
                  <w:r>
                    <w:t>Web development Manager</w:t>
                  </w:r>
                </w:p>
                <w:p w:rsidR="0096640E" w:rsidRPr="0043426C" w:rsidRDefault="0096640E" w:rsidP="002B3890">
                  <w:pPr>
                    <w:pStyle w:val="Heading4"/>
                  </w:pPr>
                  <w:r>
                    <w:t>Zeta global</w:t>
                  </w:r>
                </w:p>
                <w:p w:rsidR="008F6337" w:rsidRPr="005152F2" w:rsidRDefault="00263426" w:rsidP="008F6337">
                  <w:pPr>
                    <w:pStyle w:val="Heading5"/>
                  </w:pPr>
                  <w:r>
                    <w:t>2017</w:t>
                  </w:r>
                  <w:r w:rsidR="00C36084">
                    <w:t>-Present</w:t>
                  </w:r>
                </w:p>
                <w:p w:rsidR="008C1D9A" w:rsidRPr="002B692F" w:rsidRDefault="004C4841" w:rsidP="008C6057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exact"/>
                    <w:jc w:val="left"/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</w:pPr>
                  <w:r w:rsidRPr="002B692F">
                    <w:rPr>
                      <w:rFonts w:asciiTheme="minorHAnsi" w:eastAsiaTheme="minorHAnsi" w:hAnsiTheme="minorHAnsi" w:cstheme="minorBidi" w:hint="eastAsia"/>
                      <w:kern w:val="0"/>
                      <w:sz w:val="22"/>
                      <w:szCs w:val="22"/>
                      <w:lang w:eastAsia="en-US"/>
                    </w:rPr>
                    <w:t xml:space="preserve">Work closely with operation team, product </w:t>
                  </w:r>
                  <w:r w:rsidRPr="002B692F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>management</w:t>
                  </w:r>
                  <w:r w:rsidRPr="002B692F">
                    <w:rPr>
                      <w:rFonts w:asciiTheme="minorHAnsi" w:eastAsiaTheme="minorHAnsi" w:hAnsiTheme="minorHAnsi" w:cstheme="minorBidi" w:hint="eastAsia"/>
                      <w:kern w:val="0"/>
                      <w:sz w:val="22"/>
                      <w:szCs w:val="22"/>
                      <w:lang w:eastAsia="en-US"/>
                    </w:rPr>
                    <w:t xml:space="preserve"> and design team to d</w:t>
                  </w:r>
                  <w:r w:rsidRPr="002B692F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>evelop web pages/web forms for social/email campaigns.</w:t>
                  </w:r>
                  <w:r w:rsidRPr="002B692F">
                    <w:rPr>
                      <w:rFonts w:asciiTheme="minorHAnsi" w:eastAsiaTheme="minorHAnsi" w:hAnsiTheme="minorHAnsi" w:cstheme="minorBidi" w:hint="eastAsia"/>
                      <w:kern w:val="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  <w:p w:rsidR="003674D3" w:rsidRPr="002B692F" w:rsidRDefault="00720CA8" w:rsidP="008C6057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 xml:space="preserve">Build </w:t>
                  </w:r>
                  <w:r w:rsidR="003674D3" w:rsidRPr="002B692F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>landing page web application</w:t>
                  </w:r>
                  <w:r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>s</w:t>
                  </w:r>
                  <w:r w:rsidR="003674D3" w:rsidRPr="002B692F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 xml:space="preserve"> using React.js and REST API.</w:t>
                  </w:r>
                </w:p>
                <w:p w:rsidR="004C4841" w:rsidRPr="002B692F" w:rsidRDefault="004C4841" w:rsidP="008C6057">
                  <w:pPr>
                    <w:pStyle w:val="ListParagraph"/>
                    <w:numPr>
                      <w:ilvl w:val="0"/>
                      <w:numId w:val="2"/>
                    </w:numPr>
                    <w:spacing w:line="320" w:lineRule="exact"/>
                    <w:jc w:val="left"/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</w:pPr>
                  <w:r w:rsidRPr="002B692F">
                    <w:rPr>
                      <w:rFonts w:asciiTheme="minorHAnsi" w:eastAsiaTheme="minorHAnsi" w:hAnsiTheme="minorHAnsi" w:cstheme="minorBidi" w:hint="eastAsia"/>
                      <w:kern w:val="0"/>
                      <w:sz w:val="22"/>
                      <w:szCs w:val="22"/>
                      <w:lang w:eastAsia="en-US"/>
                    </w:rPr>
                    <w:t>Develop new features with Javascript/jQuery on the web forms to improve conversion rate by A/B testing.</w:t>
                  </w:r>
                </w:p>
                <w:p w:rsidR="004C4841" w:rsidRPr="002B692F" w:rsidRDefault="004C4841" w:rsidP="008C6057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</w:pPr>
                  <w:r w:rsidRPr="002B692F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 xml:space="preserve">Incorporate </w:t>
                  </w:r>
                  <w:r w:rsidRPr="002B692F">
                    <w:rPr>
                      <w:rFonts w:asciiTheme="minorHAnsi" w:eastAsiaTheme="minorHAnsi" w:hAnsiTheme="minorHAnsi" w:cstheme="minorBidi" w:hint="eastAsia"/>
                      <w:kern w:val="0"/>
                      <w:sz w:val="22"/>
                      <w:szCs w:val="22"/>
                      <w:lang w:eastAsia="en-US"/>
                    </w:rPr>
                    <w:t xml:space="preserve">Google </w:t>
                  </w:r>
                  <w:r w:rsidRPr="002B692F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 xml:space="preserve">Analytics and customer feedback for </w:t>
                  </w:r>
                  <w:r w:rsidRPr="002B692F">
                    <w:rPr>
                      <w:rFonts w:asciiTheme="minorHAnsi" w:eastAsiaTheme="minorHAnsi" w:hAnsiTheme="minorHAnsi" w:cstheme="minorBidi" w:hint="eastAsia"/>
                      <w:kern w:val="0"/>
                      <w:sz w:val="22"/>
                      <w:szCs w:val="22"/>
                      <w:lang w:eastAsia="en-US"/>
                    </w:rPr>
                    <w:t xml:space="preserve">page </w:t>
                  </w:r>
                  <w:r w:rsidRPr="002B692F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eastAsia="en-US"/>
                    </w:rPr>
                    <w:t>optimization</w:t>
                  </w:r>
                  <w:r w:rsidRPr="002B692F">
                    <w:rPr>
                      <w:rFonts w:asciiTheme="minorHAnsi" w:eastAsiaTheme="minorHAnsi" w:hAnsiTheme="minorHAnsi" w:cstheme="minorBidi" w:hint="eastAsia"/>
                      <w:kern w:val="0"/>
                      <w:sz w:val="22"/>
                      <w:szCs w:val="22"/>
                      <w:lang w:eastAsia="en-US"/>
                    </w:rPr>
                    <w:t>.</w:t>
                  </w:r>
                </w:p>
                <w:p w:rsidR="007B2F5C" w:rsidRDefault="0096640E" w:rsidP="0043426C">
                  <w:pPr>
                    <w:pStyle w:val="Heading4"/>
                  </w:pPr>
                  <w:r>
                    <w:t>UX web designer</w:t>
                  </w:r>
                </w:p>
                <w:p w:rsidR="0096640E" w:rsidRPr="0043426C" w:rsidRDefault="0096640E" w:rsidP="0043426C">
                  <w:pPr>
                    <w:pStyle w:val="Heading4"/>
                  </w:pPr>
                  <w:r>
                    <w:t>zeta interactive</w:t>
                  </w:r>
                </w:p>
                <w:p w:rsidR="007B2F5C" w:rsidRPr="005152F2" w:rsidRDefault="00B92D63" w:rsidP="007B2F5C">
                  <w:pPr>
                    <w:pStyle w:val="Heading5"/>
                  </w:pPr>
                  <w:r>
                    <w:t>2014-2017</w:t>
                  </w:r>
                  <w:bookmarkStart w:id="0" w:name="_GoBack"/>
                  <w:bookmarkEnd w:id="0"/>
                </w:p>
                <w:p w:rsidR="008C1D9A" w:rsidRDefault="008C1D9A" w:rsidP="008C1D9A">
                  <w:pPr>
                    <w:widowControl w:val="0"/>
                    <w:numPr>
                      <w:ilvl w:val="0"/>
                      <w:numId w:val="1"/>
                    </w:numPr>
                    <w:spacing w:after="0" w:line="320" w:lineRule="exact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Designed and developed mobile version of web forms </w:t>
                  </w:r>
                  <w:r w:rsidR="00A506B3">
                    <w:rPr>
                      <w:sz w:val="22"/>
                      <w:szCs w:val="22"/>
                    </w:rPr>
                    <w:t>e.g.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hyperlink r:id="rId10" w:history="1">
                    <w:r w:rsidR="003674D3" w:rsidRPr="002B2746">
                      <w:rPr>
                        <w:rStyle w:val="Hyperlink"/>
                        <w:sz w:val="22"/>
                        <w:szCs w:val="22"/>
                      </w:rPr>
                      <w:t>rateMarketplace</w:t>
                    </w:r>
                  </w:hyperlink>
                  <w:r w:rsidR="003674D3">
                    <w:rPr>
                      <w:sz w:val="22"/>
                      <w:szCs w:val="22"/>
                    </w:rPr>
                    <w:t xml:space="preserve">, </w:t>
                  </w:r>
                  <w:hyperlink r:id="rId11" w:history="1">
                    <w:r w:rsidR="003674D3" w:rsidRPr="002B2746">
                      <w:rPr>
                        <w:rStyle w:val="Hyperlink"/>
                        <w:sz w:val="22"/>
                        <w:szCs w:val="22"/>
                      </w:rPr>
                      <w:t>ADT</w:t>
                    </w:r>
                  </w:hyperlink>
                  <w:r w:rsidR="003674D3">
                    <w:rPr>
                      <w:rStyle w:val="Hyperlink"/>
                      <w:sz w:val="22"/>
                      <w:szCs w:val="22"/>
                    </w:rPr>
                    <w:t xml:space="preserve"> </w:t>
                  </w:r>
                  <w:r w:rsidR="00A506B3">
                    <w:rPr>
                      <w:sz w:val="22"/>
                      <w:szCs w:val="22"/>
                    </w:rPr>
                    <w:t>using HTML5, CSS3, and Bootstrap.</w:t>
                  </w:r>
                </w:p>
                <w:p w:rsidR="008C1D9A" w:rsidRPr="00543344" w:rsidRDefault="008C1D9A" w:rsidP="008C1D9A">
                  <w:pPr>
                    <w:widowControl w:val="0"/>
                    <w:numPr>
                      <w:ilvl w:val="0"/>
                      <w:numId w:val="1"/>
                    </w:numPr>
                    <w:spacing w:after="0" w:line="320" w:lineRule="exact"/>
                    <w:jc w:val="left"/>
                    <w:rPr>
                      <w:sz w:val="22"/>
                      <w:szCs w:val="22"/>
                    </w:rPr>
                  </w:pPr>
                  <w:r w:rsidRPr="00000777">
                    <w:rPr>
                      <w:sz w:val="22"/>
                      <w:szCs w:val="22"/>
                    </w:rPr>
                    <w:t>Design</w:t>
                  </w:r>
                  <w:r>
                    <w:rPr>
                      <w:sz w:val="22"/>
                      <w:szCs w:val="22"/>
                    </w:rPr>
                    <w:t>ed</w:t>
                  </w:r>
                  <w:r w:rsidRPr="00000777">
                    <w:rPr>
                      <w:sz w:val="22"/>
                      <w:szCs w:val="22"/>
                    </w:rPr>
                    <w:t xml:space="preserve"> new interface with responsive design for</w:t>
                  </w:r>
                  <w:r w:rsidR="000641CB">
                    <w:rPr>
                      <w:sz w:val="22"/>
                      <w:szCs w:val="22"/>
                    </w:rPr>
                    <w:t xml:space="preserve"> </w:t>
                  </w:r>
                  <w:hyperlink r:id="rId12" w:history="1">
                    <w:r w:rsidR="000641CB" w:rsidRPr="0001791D">
                      <w:rPr>
                        <w:rStyle w:val="Hyperlink"/>
                        <w:sz w:val="22"/>
                        <w:szCs w:val="22"/>
                      </w:rPr>
                      <w:t>DiscoverMyCollege</w:t>
                    </w:r>
                  </w:hyperlink>
                  <w:r w:rsidR="000641CB" w:rsidRPr="00543344">
                    <w:rPr>
                      <w:sz w:val="22"/>
                      <w:szCs w:val="22"/>
                    </w:rPr>
                    <w:t xml:space="preserve"> </w:t>
                  </w:r>
                  <w:r w:rsidRPr="00000777">
                    <w:rPr>
                      <w:sz w:val="22"/>
                      <w:szCs w:val="22"/>
                    </w:rPr>
                    <w:t>in WordPress</w:t>
                  </w:r>
                  <w:r w:rsidR="000641CB">
                    <w:rPr>
                      <w:sz w:val="22"/>
                      <w:szCs w:val="22"/>
                    </w:rPr>
                    <w:t>.</w:t>
                  </w:r>
                  <w:r w:rsidRPr="00000777">
                    <w:rPr>
                      <w:sz w:val="22"/>
                      <w:szCs w:val="22"/>
                    </w:rPr>
                    <w:t xml:space="preserve"> </w:t>
                  </w:r>
                </w:p>
                <w:p w:rsidR="008F6337" w:rsidRDefault="008C1D9A" w:rsidP="005072BD">
                  <w:pPr>
                    <w:widowControl w:val="0"/>
                    <w:numPr>
                      <w:ilvl w:val="0"/>
                      <w:numId w:val="1"/>
                    </w:numPr>
                    <w:spacing w:after="0" w:line="320" w:lineRule="exact"/>
                    <w:jc w:val="left"/>
                  </w:pPr>
                  <w:r w:rsidRPr="005072BD">
                    <w:rPr>
                      <w:sz w:val="22"/>
                      <w:szCs w:val="22"/>
                    </w:rPr>
                    <w:t>Implemented</w:t>
                  </w:r>
                  <w:r w:rsidR="005E67F4">
                    <w:rPr>
                      <w:sz w:val="22"/>
                      <w:szCs w:val="22"/>
                    </w:rPr>
                    <w:t xml:space="preserve"> </w:t>
                  </w:r>
                  <w:r w:rsidRPr="005072BD">
                    <w:rPr>
                      <w:sz w:val="22"/>
                      <w:szCs w:val="22"/>
                    </w:rPr>
                    <w:t>new SEO plan</w:t>
                  </w:r>
                  <w:r w:rsidR="005E67F4">
                    <w:rPr>
                      <w:sz w:val="22"/>
                      <w:szCs w:val="22"/>
                    </w:rPr>
                    <w:t>s and strategies</w:t>
                  </w:r>
                  <w:r w:rsidRPr="005072BD">
                    <w:rPr>
                      <w:sz w:val="22"/>
                      <w:szCs w:val="22"/>
                    </w:rPr>
                    <w:t xml:space="preserve"> by designing new logos, images, and banners for social media profile</w:t>
                  </w:r>
                  <w:r w:rsidR="005072BD">
                    <w:rPr>
                      <w:sz w:val="22"/>
                      <w:szCs w:val="22"/>
                    </w:rPr>
                    <w:t>.</w:t>
                  </w:r>
                </w:p>
                <w:p w:rsidR="0001791D" w:rsidRDefault="0001791D" w:rsidP="0001791D">
                  <w:pPr>
                    <w:pStyle w:val="Heading4"/>
                  </w:pPr>
                  <w:r>
                    <w:t>web designer/Developer</w:t>
                  </w:r>
                </w:p>
                <w:p w:rsidR="0001791D" w:rsidRPr="0043426C" w:rsidRDefault="000A2C5B" w:rsidP="0001791D">
                  <w:pPr>
                    <w:pStyle w:val="Heading4"/>
                  </w:pPr>
                  <w:r>
                    <w:t>IT service, taxas A&amp;M university</w:t>
                  </w:r>
                </w:p>
                <w:p w:rsidR="0001791D" w:rsidRPr="005152F2" w:rsidRDefault="00CF728A" w:rsidP="0001791D">
                  <w:pPr>
                    <w:pStyle w:val="Heading5"/>
                  </w:pPr>
                  <w:r>
                    <w:t>2009-2012</w:t>
                  </w:r>
                </w:p>
                <w:p w:rsidR="008C6057" w:rsidRDefault="008C6057" w:rsidP="008C6057">
                  <w:pPr>
                    <w:widowControl w:val="0"/>
                    <w:numPr>
                      <w:ilvl w:val="0"/>
                      <w:numId w:val="1"/>
                    </w:numPr>
                    <w:spacing w:after="0" w:line="320" w:lineRule="exact"/>
                    <w:jc w:val="left"/>
                    <w:rPr>
                      <w:sz w:val="22"/>
                      <w:szCs w:val="22"/>
                    </w:rPr>
                  </w:pPr>
                  <w:r w:rsidRPr="001D119A">
                    <w:rPr>
                      <w:sz w:val="22"/>
                      <w:szCs w:val="22"/>
                    </w:rPr>
                    <w:t>Design</w:t>
                  </w:r>
                  <w:r>
                    <w:rPr>
                      <w:sz w:val="22"/>
                      <w:szCs w:val="22"/>
                    </w:rPr>
                    <w:t>ed</w:t>
                  </w:r>
                  <w:r w:rsidRPr="001D119A">
                    <w:rPr>
                      <w:sz w:val="22"/>
                      <w:szCs w:val="22"/>
                    </w:rPr>
                    <w:t xml:space="preserve"> and develop</w:t>
                  </w:r>
                  <w:r>
                    <w:rPr>
                      <w:sz w:val="22"/>
                      <w:szCs w:val="22"/>
                    </w:rPr>
                    <w:t>ed web pages/web applications</w:t>
                  </w:r>
                  <w:r w:rsidRPr="001D119A">
                    <w:rPr>
                      <w:sz w:val="22"/>
                      <w:szCs w:val="22"/>
                    </w:rPr>
                    <w:t xml:space="preserve"> in support of Information Technology and other University Departments. </w:t>
                  </w:r>
                </w:p>
                <w:p w:rsidR="00A577D9" w:rsidRPr="00A577D9" w:rsidRDefault="008C6057" w:rsidP="00A577D9">
                  <w:pPr>
                    <w:widowControl w:val="0"/>
                    <w:numPr>
                      <w:ilvl w:val="0"/>
                      <w:numId w:val="1"/>
                    </w:numPr>
                    <w:spacing w:after="0" w:line="320" w:lineRule="exact"/>
                    <w:jc w:val="left"/>
                    <w:rPr>
                      <w:sz w:val="22"/>
                      <w:szCs w:val="22"/>
                    </w:rPr>
                  </w:pPr>
                  <w:r w:rsidRPr="00A93FAB">
                    <w:rPr>
                      <w:sz w:val="22"/>
                      <w:szCs w:val="22"/>
                    </w:rPr>
                    <w:t>W</w:t>
                  </w:r>
                  <w:r>
                    <w:rPr>
                      <w:sz w:val="22"/>
                      <w:szCs w:val="22"/>
                    </w:rPr>
                    <w:t>rote</w:t>
                  </w:r>
                  <w:r w:rsidRPr="00A93FAB">
                    <w:rPr>
                      <w:sz w:val="22"/>
                      <w:szCs w:val="22"/>
                    </w:rPr>
                    <w:t xml:space="preserve"> web applications utilizing MySQL and Oracle databases, language using </w:t>
                  </w:r>
                  <w:r w:rsidR="00D2552A">
                    <w:rPr>
                      <w:sz w:val="22"/>
                      <w:szCs w:val="22"/>
                    </w:rPr>
                    <w:t>PHP and J</w:t>
                  </w:r>
                  <w:r w:rsidRPr="00A93FAB">
                    <w:rPr>
                      <w:sz w:val="22"/>
                      <w:szCs w:val="22"/>
                    </w:rPr>
                    <w:t>avascript.  </w:t>
                  </w:r>
                </w:p>
                <w:p w:rsidR="00C97B43" w:rsidRPr="00A577D9" w:rsidRDefault="00A577D9" w:rsidP="00A577D9">
                  <w:pPr>
                    <w:widowControl w:val="0"/>
                    <w:numPr>
                      <w:ilvl w:val="0"/>
                      <w:numId w:val="1"/>
                    </w:numPr>
                    <w:spacing w:after="0" w:line="320" w:lineRule="exact"/>
                    <w:jc w:val="left"/>
                    <w:rPr>
                      <w:sz w:val="22"/>
                      <w:szCs w:val="22"/>
                    </w:rPr>
                  </w:pPr>
                  <w:r w:rsidRPr="00A577D9">
                    <w:rPr>
                      <w:sz w:val="22"/>
                      <w:szCs w:val="22"/>
                    </w:rPr>
                    <w:t xml:space="preserve"> </w:t>
                  </w:r>
                  <w:r w:rsidR="00F84C58" w:rsidRPr="00A577D9">
                    <w:rPr>
                      <w:sz w:val="22"/>
                      <w:szCs w:val="22"/>
                    </w:rPr>
                    <w:t>Worked on university people directory-phonebook with PHP.</w:t>
                  </w:r>
                </w:p>
              </w:tc>
            </w:tr>
            <w:tr w:rsidR="008F6337" w:rsidTr="00C97B43">
              <w:trPr>
                <w:trHeight w:val="3672"/>
              </w:trPr>
              <w:tc>
                <w:tcPr>
                  <w:tcW w:w="6728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F1034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37706987662844989EA053F0859C7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8C6057" w:rsidP="002B3890">
                  <w:pPr>
                    <w:pStyle w:val="Heading4"/>
                  </w:pPr>
                  <w:r>
                    <w:t>Master degree</w:t>
                  </w:r>
                </w:p>
                <w:p w:rsidR="008C6057" w:rsidRPr="00720CA8" w:rsidRDefault="008C6057" w:rsidP="008C6057">
                  <w:pPr>
                    <w:pStyle w:val="Heading4"/>
                    <w:rPr>
                      <w:b w:val="0"/>
                    </w:rPr>
                  </w:pPr>
                  <w:r w:rsidRPr="00720CA8">
                    <w:rPr>
                      <w:b w:val="0"/>
                    </w:rPr>
                    <w:t>taxas A&amp;M university</w:t>
                  </w:r>
                </w:p>
                <w:p w:rsidR="007B2F5C" w:rsidRPr="005152F2" w:rsidRDefault="00C464E9" w:rsidP="007B2F5C">
                  <w:pPr>
                    <w:pStyle w:val="Heading5"/>
                  </w:pPr>
                  <w:r>
                    <w:t>Major: Educational Technology</w:t>
                  </w:r>
                </w:p>
                <w:p w:rsidR="00C464E9" w:rsidRDefault="00C464E9" w:rsidP="00C464E9">
                  <w:pPr>
                    <w:pStyle w:val="Heading4"/>
                  </w:pPr>
                  <w:r>
                    <w:t>Bachelor degree</w:t>
                  </w:r>
                </w:p>
                <w:p w:rsidR="00C464E9" w:rsidRPr="00720CA8" w:rsidRDefault="00C464E9" w:rsidP="00C464E9">
                  <w:pPr>
                    <w:pStyle w:val="Heading4"/>
                    <w:rPr>
                      <w:b w:val="0"/>
                    </w:rPr>
                  </w:pPr>
                  <w:r w:rsidRPr="00720CA8">
                    <w:rPr>
                      <w:b w:val="0"/>
                    </w:rPr>
                    <w:t xml:space="preserve">University of international </w:t>
                  </w:r>
                </w:p>
                <w:p w:rsidR="00C464E9" w:rsidRPr="00720CA8" w:rsidRDefault="00C464E9" w:rsidP="00C464E9">
                  <w:pPr>
                    <w:pStyle w:val="Heading4"/>
                    <w:rPr>
                      <w:b w:val="0"/>
                    </w:rPr>
                  </w:pPr>
                  <w:r w:rsidRPr="00720CA8">
                    <w:rPr>
                      <w:b w:val="0"/>
                    </w:rPr>
                    <w:t>business and Economics</w:t>
                  </w:r>
                </w:p>
                <w:p w:rsidR="008F6337" w:rsidRDefault="00C464E9" w:rsidP="00C464E9">
                  <w:r>
                    <w:t xml:space="preserve">Major: </w:t>
                  </w:r>
                  <w:r>
                    <w:rPr>
                      <w:rFonts w:hint="eastAsia"/>
                    </w:rPr>
                    <w:t>Management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Information System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720CA8">
      <w:pPr>
        <w:pStyle w:val="NoSpacing"/>
        <w:jc w:val="both"/>
      </w:pPr>
    </w:p>
    <w:sectPr w:rsidR="00E941EF" w:rsidSect="00720CA8">
      <w:footerReference w:type="default" r:id="rId13"/>
      <w:pgSz w:w="12240" w:h="15840"/>
      <w:pgMar w:top="720" w:right="720" w:bottom="720" w:left="720" w:header="39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340" w:rsidRDefault="00F10340" w:rsidP="003856C9">
      <w:pPr>
        <w:spacing w:after="0" w:line="240" w:lineRule="auto"/>
      </w:pPr>
      <w:r>
        <w:separator/>
      </w:r>
    </w:p>
  </w:endnote>
  <w:endnote w:type="continuationSeparator" w:id="0">
    <w:p w:rsidR="00F10340" w:rsidRDefault="00F1034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2D649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340" w:rsidRDefault="00F10340" w:rsidP="003856C9">
      <w:pPr>
        <w:spacing w:after="0" w:line="240" w:lineRule="auto"/>
      </w:pPr>
      <w:r>
        <w:separator/>
      </w:r>
    </w:p>
  </w:footnote>
  <w:footnote w:type="continuationSeparator" w:id="0">
    <w:p w:rsidR="00F10340" w:rsidRDefault="00F10340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35ED"/>
    <w:multiLevelType w:val="hybridMultilevel"/>
    <w:tmpl w:val="FF6EAB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454E8A"/>
    <w:multiLevelType w:val="hybridMultilevel"/>
    <w:tmpl w:val="9A2C2F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14"/>
    <w:rsid w:val="0001791D"/>
    <w:rsid w:val="00052BE1"/>
    <w:rsid w:val="000641CB"/>
    <w:rsid w:val="0007412A"/>
    <w:rsid w:val="000A2C5B"/>
    <w:rsid w:val="000D3118"/>
    <w:rsid w:val="0010199E"/>
    <w:rsid w:val="0012552F"/>
    <w:rsid w:val="001371ED"/>
    <w:rsid w:val="001765FE"/>
    <w:rsid w:val="0019561F"/>
    <w:rsid w:val="001B32D2"/>
    <w:rsid w:val="00255558"/>
    <w:rsid w:val="00263426"/>
    <w:rsid w:val="00293B83"/>
    <w:rsid w:val="002A3621"/>
    <w:rsid w:val="002A5138"/>
    <w:rsid w:val="002B3890"/>
    <w:rsid w:val="002B692F"/>
    <w:rsid w:val="002B6BF7"/>
    <w:rsid w:val="002B7747"/>
    <w:rsid w:val="002C77B9"/>
    <w:rsid w:val="002F485A"/>
    <w:rsid w:val="00300865"/>
    <w:rsid w:val="003053D9"/>
    <w:rsid w:val="00312DBA"/>
    <w:rsid w:val="003674D3"/>
    <w:rsid w:val="003856C9"/>
    <w:rsid w:val="00396369"/>
    <w:rsid w:val="003F4D31"/>
    <w:rsid w:val="0043426C"/>
    <w:rsid w:val="00441EB9"/>
    <w:rsid w:val="00454EC4"/>
    <w:rsid w:val="00463463"/>
    <w:rsid w:val="00473EF8"/>
    <w:rsid w:val="004760E5"/>
    <w:rsid w:val="00486345"/>
    <w:rsid w:val="004C4841"/>
    <w:rsid w:val="004D22BB"/>
    <w:rsid w:val="005072BD"/>
    <w:rsid w:val="005152F2"/>
    <w:rsid w:val="00534E4E"/>
    <w:rsid w:val="00551D35"/>
    <w:rsid w:val="00557019"/>
    <w:rsid w:val="005674AC"/>
    <w:rsid w:val="00594B81"/>
    <w:rsid w:val="005A1E51"/>
    <w:rsid w:val="005A7E57"/>
    <w:rsid w:val="005E67F4"/>
    <w:rsid w:val="00616FF4"/>
    <w:rsid w:val="006A3CE7"/>
    <w:rsid w:val="00720CA8"/>
    <w:rsid w:val="00743379"/>
    <w:rsid w:val="007803B7"/>
    <w:rsid w:val="007B2F5C"/>
    <w:rsid w:val="007C5F05"/>
    <w:rsid w:val="007E0C39"/>
    <w:rsid w:val="00832043"/>
    <w:rsid w:val="00832F81"/>
    <w:rsid w:val="008366AD"/>
    <w:rsid w:val="008C1D9A"/>
    <w:rsid w:val="008C6057"/>
    <w:rsid w:val="008C7CA2"/>
    <w:rsid w:val="008F5EF9"/>
    <w:rsid w:val="008F6337"/>
    <w:rsid w:val="0096640E"/>
    <w:rsid w:val="00A177E7"/>
    <w:rsid w:val="00A42F91"/>
    <w:rsid w:val="00A506B3"/>
    <w:rsid w:val="00A577D9"/>
    <w:rsid w:val="00AE1214"/>
    <w:rsid w:val="00AF1258"/>
    <w:rsid w:val="00B01E52"/>
    <w:rsid w:val="00B413F7"/>
    <w:rsid w:val="00B550FC"/>
    <w:rsid w:val="00B85871"/>
    <w:rsid w:val="00B92D63"/>
    <w:rsid w:val="00B93310"/>
    <w:rsid w:val="00BC1F18"/>
    <w:rsid w:val="00BD2E58"/>
    <w:rsid w:val="00BF6BAB"/>
    <w:rsid w:val="00C007A5"/>
    <w:rsid w:val="00C27194"/>
    <w:rsid w:val="00C34258"/>
    <w:rsid w:val="00C36084"/>
    <w:rsid w:val="00C4403A"/>
    <w:rsid w:val="00C464E9"/>
    <w:rsid w:val="00C97B43"/>
    <w:rsid w:val="00CE6306"/>
    <w:rsid w:val="00CF728A"/>
    <w:rsid w:val="00D11C4D"/>
    <w:rsid w:val="00D2552A"/>
    <w:rsid w:val="00D5067A"/>
    <w:rsid w:val="00DC79BB"/>
    <w:rsid w:val="00E34D58"/>
    <w:rsid w:val="00E941EF"/>
    <w:rsid w:val="00EB1C1B"/>
    <w:rsid w:val="00F10340"/>
    <w:rsid w:val="00F56435"/>
    <w:rsid w:val="00F84C58"/>
    <w:rsid w:val="00FA07AA"/>
    <w:rsid w:val="00FA5FA8"/>
    <w:rsid w:val="00FB0A17"/>
    <w:rsid w:val="00FB6A8F"/>
    <w:rsid w:val="00FC6DB4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DB2C3"/>
  <w15:chartTrackingRefBased/>
  <w15:docId w15:val="{F71496FE-9EC8-9741-B385-6D714654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549E39" w:themeColor="accent1"/>
        <w:bottom w:val="single" w:sz="8" w:space="22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549E39" w:themeColor="accent1"/>
        <w:bottom w:val="single" w:sz="8" w:space="7" w:color="549E39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634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345"/>
  </w:style>
  <w:style w:type="character" w:styleId="FootnoteReference">
    <w:name w:val="footnote reference"/>
    <w:basedOn w:val="DefaultParagraphFont"/>
    <w:uiPriority w:val="99"/>
    <w:semiHidden/>
    <w:unhideWhenUsed/>
    <w:rsid w:val="004863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634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3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12DBA"/>
    <w:rPr>
      <w:color w:val="BA690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4841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47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1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8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ng-zu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iscovermycolleg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thouseprotection.com/a/-/adt_display001?dpc_affid=448&amp;dpc_cid=25569&amp;dpc_oid=3406&amp;_aff_ph1=&amp;_aff_dnis=&amp;s1=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ratemarketplace.com/a/-/mortgage_search001?test=TRUE&amp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nnyzuo.github.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zuo/Library/Containers/com.microsoft.Word/Data/Library/Application%20Support/Microsoft/Office/16.0/DTS/en-US%7b76461D23-AFBE-3146-A537-32C0D321CC1D%7d/%7b85F57906-AFD4-084A-8A3E-F8AD96AF0B60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4B22CFA27F3049BDF201728B298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34C19-1A26-624F-A125-D0E6D166540B}"/>
      </w:docPartPr>
      <w:docPartBody>
        <w:p w:rsidR="00CD2455" w:rsidRDefault="00171E29">
          <w:pPr>
            <w:pStyle w:val="114B22CFA27F3049BDF201728B298339"/>
          </w:pPr>
          <w:r w:rsidRPr="005152F2">
            <w:t>Your Name</w:t>
          </w:r>
        </w:p>
      </w:docPartBody>
    </w:docPart>
    <w:docPart>
      <w:docPartPr>
        <w:name w:val="A155936E22E3FB458580442FEEFE6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A695-0163-8C4F-B4CA-824BFF742F10}"/>
      </w:docPartPr>
      <w:docPartBody>
        <w:p w:rsidR="00CD2455" w:rsidRDefault="00171E29">
          <w:pPr>
            <w:pStyle w:val="A155936E22E3FB458580442FEEFE60EE"/>
          </w:pPr>
          <w:r>
            <w:t>Objective</w:t>
          </w:r>
        </w:p>
      </w:docPartBody>
    </w:docPart>
    <w:docPart>
      <w:docPartPr>
        <w:name w:val="5B8F18477CFD44488BEC51C43E1A6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FCADA-DCCE-694A-8DB6-F4E117A1B707}"/>
      </w:docPartPr>
      <w:docPartBody>
        <w:p w:rsidR="00CD2455" w:rsidRDefault="00171E29">
          <w:pPr>
            <w:pStyle w:val="5B8F18477CFD44488BEC51C43E1A654D"/>
          </w:pPr>
          <w:r>
            <w:t>Skills</w:t>
          </w:r>
        </w:p>
      </w:docPartBody>
    </w:docPart>
    <w:docPart>
      <w:docPartPr>
        <w:name w:val="D721D76DF86CE5469DE8B572D5F9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B30D5-C7E4-9549-B740-978C38A5B37A}"/>
      </w:docPartPr>
      <w:docPartBody>
        <w:p w:rsidR="00CD2455" w:rsidRDefault="00171E29">
          <w:pPr>
            <w:pStyle w:val="D721D76DF86CE5469DE8B572D5F9ED64"/>
          </w:pPr>
          <w:r w:rsidRPr="005152F2">
            <w:t>Experience</w:t>
          </w:r>
        </w:p>
      </w:docPartBody>
    </w:docPart>
    <w:docPart>
      <w:docPartPr>
        <w:name w:val="D37706987662844989EA053F0859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920D4-CAD5-5B4B-BCB0-57460EB9D51B}"/>
      </w:docPartPr>
      <w:docPartBody>
        <w:p w:rsidR="00CD2455" w:rsidRDefault="00171E29">
          <w:pPr>
            <w:pStyle w:val="D37706987662844989EA053F0859C70F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29"/>
    <w:rsid w:val="00081E64"/>
    <w:rsid w:val="00171E29"/>
    <w:rsid w:val="00C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B22CFA27F3049BDF201728B298339">
    <w:name w:val="114B22CFA27F3049BDF201728B298339"/>
  </w:style>
  <w:style w:type="paragraph" w:customStyle="1" w:styleId="5D2EDF8B3E78E34796A3B2A11362077E">
    <w:name w:val="5D2EDF8B3E78E34796A3B2A11362077E"/>
  </w:style>
  <w:style w:type="paragraph" w:customStyle="1" w:styleId="668AED29058AEF418079A09C3BD64AD0">
    <w:name w:val="668AED29058AEF418079A09C3BD64AD0"/>
  </w:style>
  <w:style w:type="paragraph" w:customStyle="1" w:styleId="53F67F6CD9051D4E8B82AC767B4E18D0">
    <w:name w:val="53F67F6CD9051D4E8B82AC767B4E18D0"/>
  </w:style>
  <w:style w:type="paragraph" w:customStyle="1" w:styleId="B0BFF52F13BC8049AED6A5D98753F1A6">
    <w:name w:val="B0BFF52F13BC8049AED6A5D98753F1A6"/>
  </w:style>
  <w:style w:type="paragraph" w:customStyle="1" w:styleId="A155936E22E3FB458580442FEEFE60EE">
    <w:name w:val="A155936E22E3FB458580442FEEFE60EE"/>
  </w:style>
  <w:style w:type="paragraph" w:customStyle="1" w:styleId="DE49C7C76B5BC24997B1D4F9ACA7745C">
    <w:name w:val="DE49C7C76B5BC24997B1D4F9ACA7745C"/>
  </w:style>
  <w:style w:type="paragraph" w:customStyle="1" w:styleId="5B8F18477CFD44488BEC51C43E1A654D">
    <w:name w:val="5B8F18477CFD44488BEC51C43E1A654D"/>
  </w:style>
  <w:style w:type="paragraph" w:customStyle="1" w:styleId="45DD6552C71520478BA3E4C580886DBC">
    <w:name w:val="45DD6552C71520478BA3E4C580886DBC"/>
  </w:style>
  <w:style w:type="paragraph" w:customStyle="1" w:styleId="D721D76DF86CE5469DE8B572D5F9ED64">
    <w:name w:val="D721D76DF86CE5469DE8B572D5F9ED64"/>
  </w:style>
  <w:style w:type="paragraph" w:customStyle="1" w:styleId="EEE848B5B9176448B76A6B59488A8AA5">
    <w:name w:val="EEE848B5B9176448B76A6B59488A8AA5"/>
  </w:style>
  <w:style w:type="paragraph" w:customStyle="1" w:styleId="0735922F3E1F8249BE289469A38ABEB9">
    <w:name w:val="0735922F3E1F8249BE289469A38ABEB9"/>
  </w:style>
  <w:style w:type="paragraph" w:customStyle="1" w:styleId="394E843F30173644B58209D1F1AA5088">
    <w:name w:val="394E843F30173644B58209D1F1AA5088"/>
  </w:style>
  <w:style w:type="paragraph" w:customStyle="1" w:styleId="E9F17B3548BA1F42BF2B28DD7C75D9F7">
    <w:name w:val="E9F17B3548BA1F42BF2B28DD7C75D9F7"/>
  </w:style>
  <w:style w:type="paragraph" w:customStyle="1" w:styleId="434F87268622D74C9839FFE83277DF0F">
    <w:name w:val="434F87268622D74C9839FFE83277DF0F"/>
  </w:style>
  <w:style w:type="paragraph" w:customStyle="1" w:styleId="13579D2DF796D942B79D42A605867ECF">
    <w:name w:val="13579D2DF796D942B79D42A605867ECF"/>
  </w:style>
  <w:style w:type="paragraph" w:customStyle="1" w:styleId="D37706987662844989EA053F0859C70F">
    <w:name w:val="D37706987662844989EA053F0859C70F"/>
  </w:style>
  <w:style w:type="paragraph" w:customStyle="1" w:styleId="F11DCD21B5F3FA4CB1ECECFB2DFA854F">
    <w:name w:val="F11DCD21B5F3FA4CB1ECECFB2DFA854F"/>
  </w:style>
  <w:style w:type="paragraph" w:customStyle="1" w:styleId="502971F3AAF47A4680F059D84BCD1D42">
    <w:name w:val="502971F3AAF47A4680F059D84BCD1D42"/>
  </w:style>
  <w:style w:type="paragraph" w:customStyle="1" w:styleId="3957EEC150CEBA4289B8EA26ADA88389">
    <w:name w:val="3957EEC150CEBA4289B8EA26ADA88389"/>
  </w:style>
  <w:style w:type="paragraph" w:customStyle="1" w:styleId="93B67DB916673544966C2D2B7FDEB5E4">
    <w:name w:val="93B67DB916673544966C2D2B7FDEB5E4"/>
  </w:style>
  <w:style w:type="paragraph" w:customStyle="1" w:styleId="21D67AF3B3612E4391CE7251D6345427">
    <w:name w:val="21D67AF3B3612E4391CE7251D6345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1AD83B-5EFE-FB48-B8CC-B86C53E5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59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Zuo</dc:creator>
  <cp:keywords/>
  <dc:description/>
  <cp:lastModifiedBy>Jing Zuo</cp:lastModifiedBy>
  <cp:revision>37</cp:revision>
  <dcterms:created xsi:type="dcterms:W3CDTF">2018-12-04T05:16:00Z</dcterms:created>
  <dcterms:modified xsi:type="dcterms:W3CDTF">2018-12-04T06:34:00Z</dcterms:modified>
</cp:coreProperties>
</file>